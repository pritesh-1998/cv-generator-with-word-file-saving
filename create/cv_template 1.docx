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91DB0" w14:textId="77777777" w:rsidR="00D06709" w:rsidRPr="00557FDB" w:rsidRDefault="00D06709" w:rsidP="00DF1CB4">
      <w:pPr>
        <w:rPr>
          <w:noProof/>
          <w:sz w:val="8"/>
          <w:szCs w:val="12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7"/>
        <w:gridCol w:w="274"/>
        <w:gridCol w:w="136"/>
        <w:gridCol w:w="2058"/>
        <w:gridCol w:w="133"/>
        <w:gridCol w:w="274"/>
        <w:gridCol w:w="137"/>
        <w:gridCol w:w="2054"/>
        <w:gridCol w:w="137"/>
        <w:gridCol w:w="306"/>
        <w:gridCol w:w="137"/>
        <w:gridCol w:w="929"/>
        <w:gridCol w:w="274"/>
        <w:gridCol w:w="818"/>
        <w:gridCol w:w="137"/>
        <w:gridCol w:w="306"/>
        <w:gridCol w:w="137"/>
        <w:gridCol w:w="1986"/>
        <w:gridCol w:w="6"/>
      </w:tblGrid>
      <w:tr w:rsidR="00AD0DDD" w:rsidRPr="00557FDB" w14:paraId="585403FC" w14:textId="77777777" w:rsidTr="00892D61">
        <w:trPr>
          <w:trHeight w:val="1797"/>
        </w:trPr>
        <w:tc>
          <w:tcPr>
            <w:tcW w:w="10376" w:type="dxa"/>
            <w:gridSpan w:val="19"/>
            <w:tcBorders>
              <w:bottom w:val="single" w:sz="24" w:space="0" w:color="2C3B57" w:themeColor="text2"/>
            </w:tcBorders>
          </w:tcPr>
          <w:p w14:paraId="32B4ACC0" w14:textId="3112FE8D" w:rsidR="00AD0DDD" w:rsidRPr="00557FDB" w:rsidRDefault="005B5932" w:rsidP="005B5932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</w:t>
            </w:r>
            <w:r w:rsidR="006F0F8B" w:rsidRPr="0083689C">
              <w:t>Fname</w:t>
            </w:r>
            <w:r w:rsidR="007B2FB5">
              <w:rPr>
                <w:noProof/>
                <w:lang w:val="en-GB"/>
              </w:rPr>
              <w:t>}} {{</w:t>
            </w:r>
            <w:r>
              <w:rPr>
                <w:noProof/>
                <w:lang w:val="en-GB"/>
              </w:rPr>
              <w:t xml:space="preserve"> lname}}  </w:t>
            </w:r>
          </w:p>
        </w:tc>
      </w:tr>
      <w:tr w:rsidR="00AD0DDD" w:rsidRPr="00557FDB" w14:paraId="204165E0" w14:textId="77777777" w:rsidTr="00892D61">
        <w:trPr>
          <w:trHeight w:val="147"/>
        </w:trPr>
        <w:tc>
          <w:tcPr>
            <w:tcW w:w="10376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2A29CA44" w14:textId="77777777" w:rsidR="00AD0DDD" w:rsidRPr="00557FDB" w:rsidRDefault="00AD0DDD" w:rsidP="00DF1CB4">
            <w:pPr>
              <w:rPr>
                <w:noProof/>
                <w:lang w:val="en-GB"/>
              </w:rPr>
            </w:pPr>
          </w:p>
        </w:tc>
      </w:tr>
      <w:tr w:rsidR="005F5561" w:rsidRPr="00557FDB" w14:paraId="55F85660" w14:textId="77777777" w:rsidTr="00892D61">
        <w:trPr>
          <w:gridAfter w:val="1"/>
          <w:wAfter w:w="6" w:type="dxa"/>
          <w:trHeight w:val="311"/>
        </w:trPr>
        <w:tc>
          <w:tcPr>
            <w:tcW w:w="137" w:type="dxa"/>
            <w:vAlign w:val="center"/>
          </w:tcPr>
          <w:p w14:paraId="07EE0DAF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74" w:type="dxa"/>
            <w:shd w:val="clear" w:color="auto" w:fill="2C3B57" w:themeFill="text2"/>
            <w:vAlign w:val="center"/>
          </w:tcPr>
          <w:p w14:paraId="528F94BE" w14:textId="77777777" w:rsidR="005F5561" w:rsidRPr="00557FDB" w:rsidRDefault="005F5561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557FDB">
              <w:rPr>
                <w:rStyle w:val="Emphasis"/>
                <w:noProof/>
                <w:lang w:val="en-GB" w:bidi="en-GB"/>
              </w:rPr>
              <w:t>P</w:t>
            </w:r>
          </w:p>
        </w:tc>
        <w:tc>
          <w:tcPr>
            <w:tcW w:w="136" w:type="dxa"/>
            <w:vAlign w:val="center"/>
          </w:tcPr>
          <w:p w14:paraId="694A1044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058" w:type="dxa"/>
            <w:vAlign w:val="center"/>
          </w:tcPr>
          <w:p w14:paraId="595EF956" w14:textId="77777777" w:rsidR="005F5561" w:rsidRPr="00557FDB" w:rsidRDefault="005B5932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{{phone}}</w:t>
            </w:r>
          </w:p>
        </w:tc>
        <w:tc>
          <w:tcPr>
            <w:tcW w:w="133" w:type="dxa"/>
            <w:vAlign w:val="center"/>
          </w:tcPr>
          <w:p w14:paraId="2B904304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74" w:type="dxa"/>
            <w:shd w:val="clear" w:color="auto" w:fill="2C3B57" w:themeFill="text2"/>
            <w:vAlign w:val="center"/>
          </w:tcPr>
          <w:p w14:paraId="5867C412" w14:textId="77777777" w:rsidR="005F5561" w:rsidRPr="00557FDB" w:rsidRDefault="00AD6FA4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557FDB">
              <w:rPr>
                <w:rStyle w:val="Emphasis"/>
                <w:noProof/>
                <w:lang w:val="en-GB" w:bidi="en-GB"/>
              </w:rPr>
              <w:t>E</w:t>
            </w:r>
          </w:p>
        </w:tc>
        <w:tc>
          <w:tcPr>
            <w:tcW w:w="137" w:type="dxa"/>
            <w:vAlign w:val="center"/>
          </w:tcPr>
          <w:p w14:paraId="1FD9DBA7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054" w:type="dxa"/>
            <w:vAlign w:val="center"/>
          </w:tcPr>
          <w:p w14:paraId="03CC6BD7" w14:textId="77777777" w:rsidR="005F5561" w:rsidRPr="00557FDB" w:rsidRDefault="005B5932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{{email}}</w:t>
            </w:r>
          </w:p>
        </w:tc>
        <w:tc>
          <w:tcPr>
            <w:tcW w:w="137" w:type="dxa"/>
            <w:vAlign w:val="center"/>
          </w:tcPr>
          <w:p w14:paraId="5451C63C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306" w:type="dxa"/>
            <w:shd w:val="clear" w:color="auto" w:fill="2C3B57" w:themeFill="text2"/>
            <w:vAlign w:val="center"/>
          </w:tcPr>
          <w:p w14:paraId="602ECF4D" w14:textId="77777777" w:rsidR="005F5561" w:rsidRPr="00557FDB" w:rsidRDefault="00892D61" w:rsidP="00DF1CB4">
            <w:pPr>
              <w:jc w:val="center"/>
              <w:rPr>
                <w:rStyle w:val="Emphasis"/>
                <w:noProof/>
                <w:lang w:val="en-GB"/>
              </w:rPr>
            </w:pPr>
            <w:r>
              <w:rPr>
                <w:rStyle w:val="Emphasis"/>
                <w:noProof/>
                <w:lang w:val="en-GB" w:bidi="en-GB"/>
              </w:rPr>
              <w:t>L</w:t>
            </w:r>
          </w:p>
        </w:tc>
        <w:tc>
          <w:tcPr>
            <w:tcW w:w="137" w:type="dxa"/>
            <w:vAlign w:val="center"/>
          </w:tcPr>
          <w:p w14:paraId="7ED39F33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2021" w:type="dxa"/>
            <w:gridSpan w:val="3"/>
            <w:vAlign w:val="center"/>
          </w:tcPr>
          <w:p w14:paraId="178F6CC1" w14:textId="77777777" w:rsidR="005F5561" w:rsidRPr="00557FDB" w:rsidRDefault="005B5932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</w:t>
            </w:r>
            <w:r w:rsidR="00892D61">
              <w:rPr>
                <w:noProof/>
                <w:lang w:val="en-GB"/>
              </w:rPr>
              <w:t>linkedin_id</w:t>
            </w:r>
            <w:r>
              <w:rPr>
                <w:noProof/>
                <w:lang w:val="en-GB"/>
              </w:rPr>
              <w:t>}}</w:t>
            </w:r>
          </w:p>
        </w:tc>
        <w:tc>
          <w:tcPr>
            <w:tcW w:w="137" w:type="dxa"/>
            <w:vAlign w:val="center"/>
          </w:tcPr>
          <w:p w14:paraId="744BDA16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306" w:type="dxa"/>
            <w:shd w:val="clear" w:color="auto" w:fill="2C3B57" w:themeFill="text2"/>
            <w:vAlign w:val="center"/>
          </w:tcPr>
          <w:p w14:paraId="1CFA841E" w14:textId="77777777" w:rsidR="005F5561" w:rsidRPr="00557FDB" w:rsidRDefault="00AD6FA4" w:rsidP="00DF1CB4">
            <w:pPr>
              <w:jc w:val="center"/>
              <w:rPr>
                <w:rStyle w:val="Emphasis"/>
                <w:noProof/>
                <w:lang w:val="en-GB"/>
              </w:rPr>
            </w:pPr>
            <w:r w:rsidRPr="00557FDB">
              <w:rPr>
                <w:rStyle w:val="Emphasis"/>
                <w:noProof/>
                <w:lang w:val="en-GB" w:bidi="en-GB"/>
              </w:rPr>
              <w:t>W</w:t>
            </w:r>
          </w:p>
        </w:tc>
        <w:tc>
          <w:tcPr>
            <w:tcW w:w="137" w:type="dxa"/>
            <w:vAlign w:val="center"/>
          </w:tcPr>
          <w:p w14:paraId="51AB2BC5" w14:textId="77777777" w:rsidR="005F5561" w:rsidRPr="00557FDB" w:rsidRDefault="005F5561" w:rsidP="00DF1CB4">
            <w:pPr>
              <w:rPr>
                <w:noProof/>
                <w:lang w:val="en-GB"/>
              </w:rPr>
            </w:pPr>
          </w:p>
        </w:tc>
        <w:tc>
          <w:tcPr>
            <w:tcW w:w="1986" w:type="dxa"/>
            <w:vAlign w:val="center"/>
          </w:tcPr>
          <w:p w14:paraId="2EBAF93D" w14:textId="77777777" w:rsidR="005F5561" w:rsidRPr="00557FDB" w:rsidRDefault="005B5932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{{website}}</w:t>
            </w:r>
          </w:p>
        </w:tc>
      </w:tr>
      <w:tr w:rsidR="00AD0DDD" w:rsidRPr="00557FDB" w14:paraId="02BBD5A5" w14:textId="77777777" w:rsidTr="00892D61">
        <w:trPr>
          <w:trHeight w:val="159"/>
        </w:trPr>
        <w:tc>
          <w:tcPr>
            <w:tcW w:w="10376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33168A13" w14:textId="77777777" w:rsidR="00AD0DDD" w:rsidRPr="00557FDB" w:rsidRDefault="00AD0DDD" w:rsidP="00DF1CB4">
            <w:pPr>
              <w:rPr>
                <w:noProof/>
                <w:lang w:val="en-GB"/>
              </w:rPr>
            </w:pPr>
          </w:p>
        </w:tc>
      </w:tr>
      <w:tr w:rsidR="00892D61" w:rsidRPr="00557FDB" w14:paraId="426DD2BE" w14:textId="77777777" w:rsidTr="00892D61">
        <w:trPr>
          <w:trHeight w:val="159"/>
        </w:trPr>
        <w:tc>
          <w:tcPr>
            <w:tcW w:w="10376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7AFFCD24" w14:textId="77777777" w:rsidR="00892D61" w:rsidRPr="00557FDB" w:rsidRDefault="00892D61" w:rsidP="00DF1CB4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{{City/town}} {{zipcode}}</w:t>
            </w:r>
          </w:p>
        </w:tc>
      </w:tr>
      <w:tr w:rsidR="00560EA0" w:rsidRPr="00557FDB" w14:paraId="35385EE7" w14:textId="77777777" w:rsidTr="00892D61">
        <w:trPr>
          <w:trHeight w:val="172"/>
        </w:trPr>
        <w:tc>
          <w:tcPr>
            <w:tcW w:w="6712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0A3AACC0" w14:textId="77777777" w:rsidR="00560EA0" w:rsidRPr="00557FDB" w:rsidRDefault="004B3AF9" w:rsidP="00DF1CB4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723336852"/>
                <w:placeholder>
                  <w:docPart w:val="77096A6F95914248B87808D0A1DE40F3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57FDB">
                  <w:rPr>
                    <w:noProof/>
                    <w:lang w:val="en-GB" w:bidi="en-GB"/>
                  </w:rPr>
                  <w:t>Objective</w:t>
                </w:r>
              </w:sdtContent>
            </w:sdt>
          </w:p>
        </w:tc>
        <w:tc>
          <w:tcPr>
            <w:tcW w:w="27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802008B" w14:textId="77777777" w:rsidR="00560EA0" w:rsidRPr="00557FDB" w:rsidRDefault="00560EA0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4FDB9037" w14:textId="77777777" w:rsidR="00560EA0" w:rsidRPr="00557FDB" w:rsidRDefault="00560EA0" w:rsidP="00DF1CB4">
            <w:pPr>
              <w:rPr>
                <w:noProof/>
                <w:lang w:val="en-GB"/>
              </w:rPr>
            </w:pPr>
          </w:p>
        </w:tc>
      </w:tr>
      <w:tr w:rsidR="00560EA0" w:rsidRPr="00557FDB" w14:paraId="43A2723C" w14:textId="77777777" w:rsidTr="00892D61">
        <w:trPr>
          <w:trHeight w:val="423"/>
        </w:trPr>
        <w:tc>
          <w:tcPr>
            <w:tcW w:w="6712" w:type="dxa"/>
            <w:gridSpan w:val="12"/>
            <w:vMerge/>
            <w:tcBorders>
              <w:bottom w:val="double" w:sz="4" w:space="0" w:color="auto"/>
            </w:tcBorders>
            <w:vAlign w:val="bottom"/>
          </w:tcPr>
          <w:p w14:paraId="4E9DA45A" w14:textId="77777777" w:rsidR="00560EA0" w:rsidRPr="00557FDB" w:rsidRDefault="00560EA0" w:rsidP="00DF1CB4">
            <w:pPr>
              <w:pStyle w:val="Heading3"/>
              <w:rPr>
                <w:noProof/>
                <w:lang w:val="en-GB"/>
              </w:rPr>
            </w:pPr>
          </w:p>
        </w:tc>
        <w:tc>
          <w:tcPr>
            <w:tcW w:w="274" w:type="dxa"/>
            <w:vMerge/>
            <w:vAlign w:val="bottom"/>
          </w:tcPr>
          <w:p w14:paraId="10B6E1C5" w14:textId="77777777" w:rsidR="00560EA0" w:rsidRPr="00557FDB" w:rsidRDefault="00560EA0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shd w:val="clear" w:color="auto" w:fill="CADEE5" w:themeFill="background2"/>
            <w:vAlign w:val="bottom"/>
          </w:tcPr>
          <w:p w14:paraId="53000A92" w14:textId="77777777" w:rsidR="00560EA0" w:rsidRPr="00557FDB" w:rsidRDefault="004B3AF9" w:rsidP="00DF1CB4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075571490"/>
                <w:placeholder>
                  <w:docPart w:val="D87153BF69D648F5944EB8147676F354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557FDB">
                  <w:rPr>
                    <w:noProof/>
                    <w:lang w:val="en-GB" w:bidi="en-GB"/>
                  </w:rPr>
                  <w:t>Education</w:t>
                </w:r>
              </w:sdtContent>
            </w:sdt>
          </w:p>
        </w:tc>
      </w:tr>
      <w:tr w:rsidR="00AD6FA4" w:rsidRPr="00557FDB" w14:paraId="6E56F6A1" w14:textId="77777777" w:rsidTr="00892D61">
        <w:trPr>
          <w:trHeight w:val="1672"/>
        </w:trPr>
        <w:tc>
          <w:tcPr>
            <w:tcW w:w="6712" w:type="dxa"/>
            <w:gridSpan w:val="12"/>
            <w:tcBorders>
              <w:top w:val="double" w:sz="4" w:space="0" w:color="auto"/>
            </w:tcBorders>
          </w:tcPr>
          <w:p w14:paraId="4A05308D" w14:textId="77777777" w:rsidR="00AD6FA4" w:rsidRPr="00557FDB" w:rsidRDefault="005B5932" w:rsidP="00DF1CB4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{{Resume_objective}}</w:t>
            </w:r>
          </w:p>
        </w:tc>
        <w:tc>
          <w:tcPr>
            <w:tcW w:w="274" w:type="dxa"/>
            <w:vMerge w:val="restart"/>
            <w:vAlign w:val="center"/>
          </w:tcPr>
          <w:p w14:paraId="44247960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vMerge w:val="restart"/>
            <w:shd w:val="clear" w:color="auto" w:fill="CADEE5" w:themeFill="background2"/>
          </w:tcPr>
          <w:p w14:paraId="46511DC8" w14:textId="77777777" w:rsidR="00AD6FA4" w:rsidRPr="00557FDB" w:rsidRDefault="005D1378" w:rsidP="00DF1CB4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</w:t>
            </w:r>
            <w:r w:rsidR="00892D61">
              <w:rPr>
                <w:noProof/>
                <w:lang w:val="en-GB"/>
              </w:rPr>
              <w:t>post_</w:t>
            </w:r>
            <w:r>
              <w:rPr>
                <w:noProof/>
                <w:lang w:val="en-GB"/>
              </w:rPr>
              <w:t>degree}}                        {{year}}</w:t>
            </w:r>
          </w:p>
          <w:p w14:paraId="30F06D8E" w14:textId="77777777" w:rsidR="00AD6FA4" w:rsidRPr="00557FDB" w:rsidRDefault="00AD6FA4" w:rsidP="00DF1CB4">
            <w:pPr>
              <w:pStyle w:val="Text"/>
              <w:rPr>
                <w:noProof/>
                <w:lang w:val="en-GB"/>
              </w:rPr>
            </w:pPr>
          </w:p>
          <w:p w14:paraId="12A7A9A5" w14:textId="77777777" w:rsidR="00AD6FA4" w:rsidRPr="00557FDB" w:rsidRDefault="005D1378" w:rsidP="00DF1CB4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{{institute}}</w:t>
            </w:r>
          </w:p>
          <w:p w14:paraId="4523D63D" w14:textId="77777777" w:rsidR="00AD6FA4" w:rsidRPr="00557FDB" w:rsidRDefault="00AD6FA4" w:rsidP="00DF1CB4">
            <w:pPr>
              <w:pStyle w:val="Text"/>
              <w:rPr>
                <w:noProof/>
                <w:lang w:val="en-GB"/>
              </w:rPr>
            </w:pPr>
          </w:p>
          <w:p w14:paraId="0ADEBDF3" w14:textId="6D88CE06" w:rsidR="00AD6FA4" w:rsidRDefault="005D1378" w:rsidP="00DF1CB4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{{city</w:t>
            </w:r>
            <w:r w:rsidR="003D5AF4">
              <w:rPr>
                <w:noProof/>
                <w:lang w:val="en-GB"/>
              </w:rPr>
              <w:t>_</w:t>
            </w:r>
            <w:r>
              <w:rPr>
                <w:noProof/>
                <w:lang w:val="en-GB"/>
              </w:rPr>
              <w:t>town}}</w:t>
            </w:r>
          </w:p>
          <w:p w14:paraId="1E29DA50" w14:textId="77777777" w:rsidR="005D1378" w:rsidRDefault="005D1378" w:rsidP="00DF1CB4">
            <w:pPr>
              <w:pStyle w:val="Text"/>
              <w:rPr>
                <w:noProof/>
                <w:lang w:val="en-GB"/>
              </w:rPr>
            </w:pPr>
          </w:p>
          <w:p w14:paraId="46A8EA08" w14:textId="77777777" w:rsidR="005D1378" w:rsidRPr="00557FDB" w:rsidRDefault="005D1378" w:rsidP="00DF1CB4">
            <w:pPr>
              <w:pStyle w:val="Text"/>
              <w:rPr>
                <w:noProof/>
                <w:lang w:val="en-GB"/>
              </w:rPr>
            </w:pPr>
          </w:p>
          <w:p w14:paraId="59270CDF" w14:textId="77777777" w:rsidR="00AD6FA4" w:rsidRDefault="00AD6FA4" w:rsidP="00892D61">
            <w:pPr>
              <w:pStyle w:val="Text"/>
              <w:ind w:left="0"/>
              <w:rPr>
                <w:noProof/>
                <w:lang w:val="en-GB"/>
              </w:rPr>
            </w:pPr>
          </w:p>
          <w:p w14:paraId="4A25AA4B" w14:textId="77777777" w:rsidR="005B5932" w:rsidRPr="00557FDB" w:rsidRDefault="005D1378" w:rsidP="005B593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</w:t>
            </w:r>
            <w:r w:rsidR="00892D61">
              <w:rPr>
                <w:noProof/>
                <w:lang w:val="en-GB"/>
              </w:rPr>
              <w:t>bache_</w:t>
            </w:r>
            <w:r>
              <w:rPr>
                <w:noProof/>
                <w:lang w:val="en-GB"/>
              </w:rPr>
              <w:t>degree}}                        {{year}}</w:t>
            </w:r>
          </w:p>
          <w:p w14:paraId="2202CC93" w14:textId="77777777" w:rsidR="005B5932" w:rsidRPr="00557FDB" w:rsidRDefault="005B5932" w:rsidP="005B5932">
            <w:pPr>
              <w:pStyle w:val="Text"/>
              <w:rPr>
                <w:noProof/>
                <w:lang w:val="en-GB"/>
              </w:rPr>
            </w:pPr>
          </w:p>
          <w:p w14:paraId="606EE843" w14:textId="77777777" w:rsidR="005B5932" w:rsidRPr="00557FDB" w:rsidRDefault="005D1378" w:rsidP="005B593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{{institute}}</w:t>
            </w:r>
          </w:p>
          <w:p w14:paraId="19D12969" w14:textId="77777777" w:rsidR="005B5932" w:rsidRPr="00557FDB" w:rsidRDefault="005B5932" w:rsidP="005B5932">
            <w:pPr>
              <w:pStyle w:val="Text"/>
              <w:rPr>
                <w:noProof/>
                <w:lang w:val="en-GB"/>
              </w:rPr>
            </w:pPr>
          </w:p>
          <w:p w14:paraId="082E572C" w14:textId="74CC30A2" w:rsidR="005B5932" w:rsidRPr="00557FDB" w:rsidRDefault="005D1378" w:rsidP="005B5932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{{city</w:t>
            </w:r>
            <w:r w:rsidR="003D5AF4">
              <w:rPr>
                <w:noProof/>
                <w:lang w:val="en-GB"/>
              </w:rPr>
              <w:t>_</w:t>
            </w:r>
            <w:r>
              <w:rPr>
                <w:noProof/>
                <w:lang w:val="en-GB"/>
              </w:rPr>
              <w:t>town</w:t>
            </w:r>
            <w:r w:rsidR="003D5AF4">
              <w:rPr>
                <w:noProof/>
                <w:lang w:val="en-GB"/>
              </w:rPr>
              <w:t>2</w:t>
            </w:r>
            <w:r>
              <w:rPr>
                <w:noProof/>
                <w:lang w:val="en-GB"/>
              </w:rPr>
              <w:t>}}</w:t>
            </w:r>
          </w:p>
          <w:p w14:paraId="74D2E509" w14:textId="77777777" w:rsidR="005B5932" w:rsidRPr="00557FDB" w:rsidRDefault="005B5932" w:rsidP="005B5932">
            <w:pPr>
              <w:pStyle w:val="Text"/>
              <w:rPr>
                <w:noProof/>
                <w:lang w:val="en-GB"/>
              </w:rPr>
            </w:pPr>
          </w:p>
          <w:p w14:paraId="59A970FF" w14:textId="77777777" w:rsidR="005B5932" w:rsidRPr="00557FDB" w:rsidRDefault="005B5932" w:rsidP="005B5932">
            <w:pPr>
              <w:pStyle w:val="Text"/>
              <w:rPr>
                <w:noProof/>
                <w:lang w:val="en-GB"/>
              </w:rPr>
            </w:pPr>
          </w:p>
          <w:p w14:paraId="5460C1AC" w14:textId="77777777" w:rsidR="005B5932" w:rsidRPr="00557FDB" w:rsidRDefault="005B5932" w:rsidP="00DF1CB4">
            <w:pPr>
              <w:pStyle w:val="Text"/>
              <w:rPr>
                <w:noProof/>
                <w:lang w:val="en-GB"/>
              </w:rPr>
            </w:pPr>
          </w:p>
          <w:p w14:paraId="1EF2D7ED" w14:textId="77777777" w:rsidR="00AD6FA4" w:rsidRPr="00557FDB" w:rsidRDefault="005B5932" w:rsidP="00DF1CB4">
            <w:pPr>
              <w:pStyle w:val="Heading3"/>
              <w:rPr>
                <w:noProof/>
                <w:lang w:val="en-GB"/>
              </w:rPr>
            </w:pPr>
            <w:r>
              <w:rPr>
                <w:noProof/>
                <w:lang w:val="en-GB" w:eastAsia="en-AU"/>
              </w:rPr>
              <w:t>skills</w:t>
            </w:r>
          </w:p>
          <w:p w14:paraId="65525CE9" w14:textId="77777777" w:rsidR="005D1378" w:rsidRDefault="005D1378" w:rsidP="005D1378">
            <w:pPr>
              <w:pStyle w:val="ListParagraph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{{skills}}</w:t>
            </w:r>
          </w:p>
          <w:p w14:paraId="23C3513B" w14:textId="77777777" w:rsidR="00892D61" w:rsidRPr="00892D61" w:rsidRDefault="00892D61" w:rsidP="00892D61">
            <w:pPr>
              <w:ind w:left="170"/>
              <w:rPr>
                <w:noProof/>
                <w:lang w:val="en-GB"/>
              </w:rPr>
            </w:pPr>
          </w:p>
          <w:p w14:paraId="170FFE35" w14:textId="77777777" w:rsidR="00892D61" w:rsidRPr="00892D61" w:rsidRDefault="00892D61" w:rsidP="00892D61">
            <w:pPr>
              <w:ind w:left="170"/>
              <w:rPr>
                <w:noProof/>
                <w:lang w:val="en-GB"/>
              </w:rPr>
            </w:pPr>
          </w:p>
          <w:p w14:paraId="5B97EC74" w14:textId="77777777" w:rsidR="00AD6FA4" w:rsidRPr="00557FDB" w:rsidRDefault="00AD6FA4" w:rsidP="005B5932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  <w:lang w:val="en-GB"/>
              </w:rPr>
            </w:pPr>
          </w:p>
        </w:tc>
      </w:tr>
      <w:tr w:rsidR="00AD6FA4" w:rsidRPr="00557FDB" w14:paraId="40AB9AF9" w14:textId="77777777" w:rsidTr="00892D61">
        <w:trPr>
          <w:trHeight w:val="488"/>
        </w:trPr>
        <w:tc>
          <w:tcPr>
            <w:tcW w:w="6712" w:type="dxa"/>
            <w:gridSpan w:val="12"/>
            <w:tcBorders>
              <w:bottom w:val="double" w:sz="4" w:space="0" w:color="auto"/>
            </w:tcBorders>
            <w:vAlign w:val="bottom"/>
          </w:tcPr>
          <w:p w14:paraId="19406C30" w14:textId="77777777" w:rsidR="00AD6FA4" w:rsidRPr="00557FDB" w:rsidRDefault="004B3AF9" w:rsidP="00892D61">
            <w:pPr>
              <w:pStyle w:val="Heading3"/>
              <w:jc w:val="both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13675065"/>
                <w:placeholder>
                  <w:docPart w:val="B4D8584B673A498E9126B603CFAA9FF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57FDB">
                  <w:rPr>
                    <w:noProof/>
                    <w:lang w:val="en-GB" w:bidi="en-GB"/>
                  </w:rPr>
                  <w:t>Experience</w:t>
                </w:r>
              </w:sdtContent>
            </w:sdt>
          </w:p>
        </w:tc>
        <w:tc>
          <w:tcPr>
            <w:tcW w:w="27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831DEA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vMerge/>
            <w:shd w:val="clear" w:color="auto" w:fill="CADEE5" w:themeFill="background2"/>
            <w:vAlign w:val="center"/>
          </w:tcPr>
          <w:p w14:paraId="5C1F87DA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557FDB" w14:paraId="0BD3EF03" w14:textId="77777777" w:rsidTr="00892D61">
        <w:trPr>
          <w:trHeight w:val="563"/>
        </w:trPr>
        <w:tc>
          <w:tcPr>
            <w:tcW w:w="6712" w:type="dxa"/>
            <w:gridSpan w:val="12"/>
            <w:tcBorders>
              <w:top w:val="double" w:sz="4" w:space="0" w:color="auto"/>
            </w:tcBorders>
          </w:tcPr>
          <w:p w14:paraId="12652810" w14:textId="1BDAD7E8" w:rsidR="00AD6FA4" w:rsidRPr="00557FDB" w:rsidRDefault="005B5932" w:rsidP="00DF1CB4">
            <w:pPr>
              <w:pStyle w:val="Date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{{start</w:t>
            </w:r>
            <w:r w:rsidR="003D5AF4">
              <w:rPr>
                <w:noProof/>
                <w:lang w:val="en-GB"/>
              </w:rPr>
              <w:t>_</w:t>
            </w:r>
            <w:r>
              <w:rPr>
                <w:noProof/>
                <w:lang w:val="en-GB"/>
              </w:rPr>
              <w:t>date}}</w:t>
            </w:r>
            <w:r w:rsidR="00E4068B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 xml:space="preserve"> – </w:t>
            </w:r>
            <w:r w:rsidR="00E4068B">
              <w:rPr>
                <w:noProof/>
                <w:lang w:val="en-GB"/>
              </w:rPr>
              <w:t xml:space="preserve"> </w:t>
            </w:r>
            <w:r>
              <w:rPr>
                <w:noProof/>
                <w:lang w:val="en-GB"/>
              </w:rPr>
              <w:t>{{end_date}}</w:t>
            </w:r>
          </w:p>
          <w:p w14:paraId="4DBEACFA" w14:textId="66AE7A2B" w:rsidR="00465720" w:rsidRDefault="00465720" w:rsidP="00465720">
            <w:pPr>
              <w:pStyle w:val="Text"/>
              <w:rPr>
                <w:noProof/>
                <w:color w:val="2C3B57" w:themeColor="text2"/>
                <w:lang w:val="en-GB"/>
              </w:rPr>
            </w:pPr>
            <w:r>
              <w:rPr>
                <w:noProof/>
                <w:lang w:val="en-GB"/>
              </w:rPr>
              <w:t xml:space="preserve">{{title}} </w:t>
            </w:r>
            <w:r w:rsidRPr="00465720">
              <w:rPr>
                <w:noProof/>
                <w:color w:val="2C3B57" w:themeColor="text2"/>
                <w:lang w:val="en-GB"/>
              </w:rPr>
              <w:t>/</w:t>
            </w:r>
            <w:r>
              <w:rPr>
                <w:noProof/>
                <w:color w:val="2C3B57" w:themeColor="text2"/>
                <w:lang w:val="en-GB"/>
              </w:rPr>
              <w:t xml:space="preserve"> </w:t>
            </w:r>
            <w:r w:rsidRPr="00465720">
              <w:rPr>
                <w:noProof/>
                <w:lang w:val="en-GB"/>
              </w:rPr>
              <w:t>{{company_name</w:t>
            </w:r>
            <w:r w:rsidR="00F27433">
              <w:rPr>
                <w:noProof/>
                <w:lang w:val="en-GB"/>
              </w:rPr>
              <w:t>}}</w:t>
            </w:r>
            <w:r w:rsidRPr="00465720">
              <w:rPr>
                <w:noProof/>
                <w:lang w:val="en-GB"/>
              </w:rPr>
              <w:t xml:space="preserve">, </w:t>
            </w:r>
            <w:r w:rsidR="00F27433">
              <w:rPr>
                <w:noProof/>
                <w:lang w:val="en-GB"/>
              </w:rPr>
              <w:t>{{</w:t>
            </w:r>
            <w:r w:rsidRPr="00465720">
              <w:rPr>
                <w:noProof/>
                <w:lang w:val="en-GB"/>
              </w:rPr>
              <w:t>City/town}}</w:t>
            </w:r>
          </w:p>
          <w:p w14:paraId="26FED162" w14:textId="77777777" w:rsidR="00465720" w:rsidRDefault="00465720" w:rsidP="00465720">
            <w:pPr>
              <w:pStyle w:val="Text"/>
              <w:rPr>
                <w:noProof/>
                <w:lang w:val="en-GB"/>
              </w:rPr>
            </w:pPr>
          </w:p>
          <w:p w14:paraId="18B358EC" w14:textId="77777777" w:rsidR="00465720" w:rsidRPr="00557FDB" w:rsidRDefault="00465720" w:rsidP="00465720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{{work_description}}</w:t>
            </w:r>
          </w:p>
          <w:p w14:paraId="336711AE" w14:textId="77777777" w:rsidR="00AD6FA4" w:rsidRDefault="005B5932" w:rsidP="005B5932">
            <w:pPr>
              <w:pStyle w:val="Text"/>
              <w:tabs>
                <w:tab w:val="left" w:pos="5315"/>
              </w:tabs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ab/>
            </w:r>
          </w:p>
          <w:p w14:paraId="141DFFAE" w14:textId="77777777" w:rsidR="005D1378" w:rsidRPr="00557FDB" w:rsidRDefault="005D1378" w:rsidP="00DF1CB4">
            <w:pPr>
              <w:pStyle w:val="Dates"/>
              <w:rPr>
                <w:noProof/>
                <w:lang w:val="en-GB"/>
              </w:rPr>
            </w:pPr>
          </w:p>
          <w:p w14:paraId="5DE663EA" w14:textId="77777777" w:rsidR="00465720" w:rsidRDefault="00465720" w:rsidP="005B5932">
            <w:pPr>
              <w:pStyle w:val="Dates"/>
              <w:rPr>
                <w:noProof/>
                <w:lang w:val="en-GB"/>
              </w:rPr>
            </w:pPr>
          </w:p>
          <w:p w14:paraId="6A940091" w14:textId="77777777" w:rsidR="005B5932" w:rsidRPr="00557FDB" w:rsidRDefault="005B5932" w:rsidP="005B5932">
            <w:pPr>
              <w:pStyle w:val="Dates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{{start date}} – {{end_date}}</w:t>
            </w:r>
          </w:p>
          <w:p w14:paraId="4AE69E7B" w14:textId="4B310665" w:rsidR="005B5932" w:rsidRDefault="005D1378" w:rsidP="00465720">
            <w:pPr>
              <w:pStyle w:val="Text"/>
              <w:rPr>
                <w:noProof/>
                <w:color w:val="2C3B57" w:themeColor="text2"/>
                <w:lang w:val="en-GB"/>
              </w:rPr>
            </w:pPr>
            <w:r>
              <w:rPr>
                <w:noProof/>
                <w:lang w:val="en-GB"/>
              </w:rPr>
              <w:t>{{title}}</w:t>
            </w:r>
            <w:r w:rsidR="00465720">
              <w:rPr>
                <w:noProof/>
                <w:lang w:val="en-GB"/>
              </w:rPr>
              <w:t xml:space="preserve"> </w:t>
            </w:r>
            <w:r w:rsidR="00465720" w:rsidRPr="00465720">
              <w:rPr>
                <w:noProof/>
                <w:lang w:val="en-GB"/>
              </w:rPr>
              <w:t>{{company_name</w:t>
            </w:r>
            <w:r w:rsidR="003D5AF4">
              <w:rPr>
                <w:noProof/>
                <w:lang w:val="en-GB"/>
              </w:rPr>
              <w:t>}}</w:t>
            </w:r>
            <w:r w:rsidR="00465720" w:rsidRPr="00465720">
              <w:rPr>
                <w:noProof/>
                <w:lang w:val="en-GB"/>
              </w:rPr>
              <w:t xml:space="preserve">, </w:t>
            </w:r>
            <w:r w:rsidR="003D5AF4">
              <w:rPr>
                <w:noProof/>
                <w:lang w:val="en-GB"/>
              </w:rPr>
              <w:t>{{</w:t>
            </w:r>
            <w:r w:rsidR="00465720" w:rsidRPr="00465720">
              <w:rPr>
                <w:noProof/>
                <w:lang w:val="en-GB"/>
              </w:rPr>
              <w:t>City</w:t>
            </w:r>
            <w:r w:rsidR="003D5AF4">
              <w:rPr>
                <w:noProof/>
                <w:lang w:val="en-GB"/>
              </w:rPr>
              <w:t>_</w:t>
            </w:r>
            <w:r w:rsidR="00465720" w:rsidRPr="00465720">
              <w:rPr>
                <w:noProof/>
                <w:lang w:val="en-GB"/>
              </w:rPr>
              <w:t>town}}</w:t>
            </w:r>
            <w:r w:rsidR="00465720">
              <w:rPr>
                <w:noProof/>
                <w:color w:val="2C3B57" w:themeColor="text2"/>
                <w:lang w:val="en-GB"/>
              </w:rPr>
              <w:t>]</w:t>
            </w:r>
          </w:p>
          <w:p w14:paraId="0C5AAC6E" w14:textId="77777777" w:rsidR="00465720" w:rsidRDefault="00465720" w:rsidP="00465720">
            <w:pPr>
              <w:pStyle w:val="Text"/>
              <w:rPr>
                <w:noProof/>
                <w:lang w:val="en-GB"/>
              </w:rPr>
            </w:pPr>
          </w:p>
          <w:p w14:paraId="0D959FFA" w14:textId="77777777" w:rsidR="00465720" w:rsidRPr="00557FDB" w:rsidRDefault="00465720" w:rsidP="00465720">
            <w:pPr>
              <w:pStyle w:val="Text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{{work_description}}</w:t>
            </w:r>
          </w:p>
          <w:p w14:paraId="4026ED26" w14:textId="77777777" w:rsidR="00AD6FA4" w:rsidRPr="00557FDB" w:rsidRDefault="00AD6FA4" w:rsidP="005B5932">
            <w:pPr>
              <w:pStyle w:val="Dates"/>
              <w:ind w:left="0"/>
              <w:rPr>
                <w:noProof/>
                <w:lang w:val="en-GB"/>
              </w:rPr>
            </w:pPr>
          </w:p>
          <w:p w14:paraId="30648E8B" w14:textId="77777777" w:rsidR="00AD6FA4" w:rsidRPr="00557FDB" w:rsidRDefault="00AD6FA4" w:rsidP="00465720">
            <w:pPr>
              <w:pStyle w:val="Text"/>
              <w:ind w:left="0"/>
              <w:rPr>
                <w:noProof/>
                <w:lang w:val="en-GB"/>
              </w:rPr>
            </w:pPr>
          </w:p>
        </w:tc>
        <w:tc>
          <w:tcPr>
            <w:tcW w:w="274" w:type="dxa"/>
            <w:vMerge/>
            <w:tcBorders>
              <w:top w:val="single" w:sz="8" w:space="0" w:color="2C3B57" w:themeColor="text2"/>
            </w:tcBorders>
            <w:vAlign w:val="center"/>
          </w:tcPr>
          <w:p w14:paraId="1CBD25C4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vMerge/>
            <w:shd w:val="clear" w:color="auto" w:fill="CADEE5" w:themeFill="background2"/>
            <w:vAlign w:val="center"/>
          </w:tcPr>
          <w:p w14:paraId="1F5E9DAE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557FDB" w14:paraId="217055C7" w14:textId="77777777" w:rsidTr="00E82C33">
        <w:trPr>
          <w:trHeight w:val="940"/>
        </w:trPr>
        <w:tc>
          <w:tcPr>
            <w:tcW w:w="6712" w:type="dxa"/>
            <w:gridSpan w:val="12"/>
            <w:tcBorders>
              <w:bottom w:val="double" w:sz="4" w:space="0" w:color="auto"/>
            </w:tcBorders>
            <w:shd w:val="clear" w:color="auto" w:fill="auto"/>
            <w:vAlign w:val="bottom"/>
          </w:tcPr>
          <w:p w14:paraId="5C84EE8D" w14:textId="77777777" w:rsidR="00AD6FA4" w:rsidRPr="00557FDB" w:rsidRDefault="00892D61" w:rsidP="00892D61">
            <w:pPr>
              <w:pStyle w:val="Heading3"/>
              <w:ind w:left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Hobbies and interests</w:t>
            </w:r>
          </w:p>
        </w:tc>
        <w:tc>
          <w:tcPr>
            <w:tcW w:w="27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2C0745B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  <w:tc>
          <w:tcPr>
            <w:tcW w:w="3389" w:type="dxa"/>
            <w:gridSpan w:val="6"/>
            <w:vMerge/>
            <w:shd w:val="clear" w:color="auto" w:fill="CADEE5" w:themeFill="background2"/>
            <w:vAlign w:val="center"/>
          </w:tcPr>
          <w:p w14:paraId="5C3CBECB" w14:textId="77777777" w:rsidR="00AD6FA4" w:rsidRPr="00557FDB" w:rsidRDefault="00AD6FA4" w:rsidP="00DF1CB4">
            <w:pPr>
              <w:rPr>
                <w:noProof/>
                <w:lang w:val="en-GB"/>
              </w:rPr>
            </w:pPr>
          </w:p>
        </w:tc>
      </w:tr>
      <w:tr w:rsidR="00AD6FA4" w:rsidRPr="00557FDB" w14:paraId="4E9D9F10" w14:textId="77777777" w:rsidTr="00892D61">
        <w:trPr>
          <w:trHeight w:val="1710"/>
        </w:trPr>
        <w:tc>
          <w:tcPr>
            <w:tcW w:w="6712" w:type="dxa"/>
            <w:gridSpan w:val="12"/>
            <w:tcBorders>
              <w:top w:val="double" w:sz="4" w:space="0" w:color="auto"/>
              <w:bottom w:val="double" w:sz="4" w:space="0" w:color="auto"/>
            </w:tcBorders>
          </w:tcPr>
          <w:p w14:paraId="6D977993" w14:textId="77777777" w:rsidR="00892D61" w:rsidRDefault="00892D61" w:rsidP="00DF1CB4">
            <w:pPr>
              <w:pStyle w:val="Text"/>
              <w:rPr>
                <w:noProof/>
                <w:color w:val="000000" w:themeColor="text1"/>
                <w:lang w:val="en-GB"/>
              </w:rPr>
            </w:pPr>
            <w:r>
              <w:rPr>
                <w:noProof/>
                <w:color w:val="000000" w:themeColor="text1"/>
                <w:lang w:val="en-GB"/>
              </w:rPr>
              <w:t>{{hobbies}}</w:t>
            </w:r>
          </w:p>
          <w:p w14:paraId="671FE4C7" w14:textId="77777777" w:rsidR="00892D61" w:rsidRDefault="00892D61" w:rsidP="00DF1CB4">
            <w:pPr>
              <w:pStyle w:val="Text"/>
              <w:rPr>
                <w:noProof/>
                <w:color w:val="000000" w:themeColor="text1"/>
                <w:lang w:val="en-GB"/>
              </w:rPr>
            </w:pPr>
          </w:p>
          <w:p w14:paraId="4D98812E" w14:textId="77777777" w:rsidR="00892D61" w:rsidRDefault="00892D61" w:rsidP="00DF1CB4">
            <w:pPr>
              <w:pStyle w:val="Text"/>
              <w:rPr>
                <w:rFonts w:ascii="Franklin Gothic Medium" w:hAnsi="Franklin Gothic Medium"/>
                <w:b/>
                <w:bCs/>
                <w:noProof/>
                <w:color w:val="2C3B57" w:themeColor="text2"/>
                <w:sz w:val="28"/>
                <w:szCs w:val="28"/>
                <w:lang w:val="en-GB"/>
              </w:rPr>
            </w:pPr>
          </w:p>
          <w:p w14:paraId="6EA0A836" w14:textId="77777777" w:rsidR="00892D61" w:rsidRDefault="00892D61" w:rsidP="00892D61">
            <w:pPr>
              <w:pStyle w:val="Text"/>
              <w:ind w:left="0"/>
              <w:rPr>
                <w:rFonts w:ascii="Franklin Gothic Medium" w:hAnsi="Franklin Gothic Medium"/>
                <w:b/>
                <w:bCs/>
                <w:noProof/>
                <w:color w:val="2C3B57" w:themeColor="text2"/>
                <w:sz w:val="28"/>
                <w:szCs w:val="28"/>
                <w:lang w:val="en-GB"/>
              </w:rPr>
            </w:pPr>
          </w:p>
          <w:p w14:paraId="24620C0A" w14:textId="77777777" w:rsidR="00892D61" w:rsidRPr="00892D61" w:rsidRDefault="00892D61" w:rsidP="00892D61">
            <w:pPr>
              <w:pStyle w:val="Text"/>
              <w:ind w:left="0"/>
              <w:rPr>
                <w:rFonts w:ascii="Franklin Gothic Medium" w:hAnsi="Franklin Gothic Medium"/>
                <w:b/>
                <w:bCs/>
                <w:noProof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Franklin Gothic Medium" w:hAnsi="Franklin Gothic Medium"/>
                <w:b/>
                <w:bCs/>
                <w:noProof/>
                <w:color w:val="2C3B57" w:themeColor="text2"/>
                <w:sz w:val="28"/>
                <w:szCs w:val="28"/>
                <w:lang w:val="en-GB"/>
              </w:rPr>
              <w:t xml:space="preserve">   </w:t>
            </w:r>
            <w:r w:rsidRPr="00892D61">
              <w:rPr>
                <w:rFonts w:ascii="Franklin Gothic Medium" w:hAnsi="Franklin Gothic Medium"/>
                <w:b/>
                <w:bCs/>
                <w:noProof/>
                <w:color w:val="2C3B57" w:themeColor="text2"/>
                <w:sz w:val="28"/>
                <w:szCs w:val="28"/>
                <w:lang w:val="en-GB"/>
              </w:rPr>
              <w:t>REFERENCE</w:t>
            </w:r>
          </w:p>
        </w:tc>
        <w:tc>
          <w:tcPr>
            <w:tcW w:w="274" w:type="dxa"/>
            <w:vMerge/>
            <w:tcBorders>
              <w:top w:val="single" w:sz="8" w:space="0" w:color="2C3B57" w:themeColor="text2"/>
            </w:tcBorders>
            <w:vAlign w:val="center"/>
          </w:tcPr>
          <w:p w14:paraId="6074AF2D" w14:textId="77777777" w:rsidR="00AD6FA4" w:rsidRPr="00465720" w:rsidRDefault="00AD6FA4" w:rsidP="00DF1CB4">
            <w:pPr>
              <w:rPr>
                <w:noProof/>
                <w:color w:val="000000" w:themeColor="text1"/>
                <w:lang w:val="en-GB"/>
              </w:rPr>
            </w:pPr>
          </w:p>
        </w:tc>
        <w:tc>
          <w:tcPr>
            <w:tcW w:w="3389" w:type="dxa"/>
            <w:gridSpan w:val="6"/>
            <w:vMerge/>
            <w:shd w:val="clear" w:color="auto" w:fill="CADEE5" w:themeFill="background2"/>
            <w:vAlign w:val="center"/>
          </w:tcPr>
          <w:p w14:paraId="77713F7D" w14:textId="77777777" w:rsidR="00AD6FA4" w:rsidRPr="00465720" w:rsidRDefault="00AD6FA4" w:rsidP="00DF1CB4">
            <w:pPr>
              <w:rPr>
                <w:noProof/>
                <w:color w:val="000000" w:themeColor="text1"/>
                <w:lang w:val="en-GB"/>
              </w:rPr>
            </w:pPr>
          </w:p>
        </w:tc>
      </w:tr>
      <w:tr w:rsidR="00AD6FA4" w:rsidRPr="00557FDB" w14:paraId="06D1434E" w14:textId="77777777" w:rsidTr="00892D61">
        <w:trPr>
          <w:trHeight w:val="1324"/>
        </w:trPr>
        <w:tc>
          <w:tcPr>
            <w:tcW w:w="10376" w:type="dxa"/>
            <w:gridSpan w:val="19"/>
            <w:tcBorders>
              <w:bottom w:val="single" w:sz="36" w:space="0" w:color="CADEE5" w:themeColor="background2"/>
            </w:tcBorders>
          </w:tcPr>
          <w:p w14:paraId="0FEBFE02" w14:textId="77777777" w:rsidR="00892D61" w:rsidRPr="00465720" w:rsidRDefault="00892D61" w:rsidP="00892D61">
            <w:pPr>
              <w:pStyle w:val="Text"/>
              <w:rPr>
                <w:noProof/>
                <w:szCs w:val="22"/>
                <w:lang w:val="en-GB"/>
              </w:rPr>
            </w:pPr>
            <w:r w:rsidRPr="00465720">
              <w:rPr>
                <w:noProof/>
                <w:szCs w:val="22"/>
                <w:lang w:val="en-GB"/>
              </w:rPr>
              <w:t>{{company_name}}</w:t>
            </w:r>
          </w:p>
          <w:p w14:paraId="6B7C5A5B" w14:textId="77777777" w:rsidR="00892D61" w:rsidRPr="00465720" w:rsidRDefault="00892D61" w:rsidP="00892D61">
            <w:pPr>
              <w:pStyle w:val="Text"/>
              <w:rPr>
                <w:noProof/>
                <w:szCs w:val="22"/>
                <w:lang w:val="en-GB"/>
              </w:rPr>
            </w:pPr>
            <w:r w:rsidRPr="00465720">
              <w:rPr>
                <w:noProof/>
                <w:szCs w:val="22"/>
                <w:lang w:val="en-GB"/>
              </w:rPr>
              <w:t>{{contact_person}}</w:t>
            </w:r>
          </w:p>
          <w:p w14:paraId="1CA347C7" w14:textId="77777777" w:rsidR="00892D61" w:rsidRPr="00465720" w:rsidRDefault="00892D61" w:rsidP="00892D61">
            <w:pPr>
              <w:pStyle w:val="Text"/>
              <w:rPr>
                <w:noProof/>
                <w:szCs w:val="22"/>
                <w:lang w:val="en-GB"/>
              </w:rPr>
            </w:pPr>
            <w:r w:rsidRPr="00465720">
              <w:rPr>
                <w:b/>
                <w:bCs/>
                <w:noProof/>
                <w:szCs w:val="22"/>
                <w:lang w:val="en-GB"/>
              </w:rPr>
              <w:t>TEL:</w:t>
            </w:r>
            <w:r w:rsidRPr="00465720">
              <w:rPr>
                <w:noProof/>
                <w:szCs w:val="22"/>
                <w:lang w:val="en-GB"/>
              </w:rPr>
              <w:t>{{phone _no}}</w:t>
            </w:r>
          </w:p>
          <w:p w14:paraId="3F05545E" w14:textId="77777777" w:rsidR="00892D61" w:rsidRDefault="00892D61" w:rsidP="00892D61">
            <w:pPr>
              <w:pStyle w:val="Text"/>
              <w:rPr>
                <w:noProof/>
                <w:szCs w:val="22"/>
                <w:lang w:val="en-GB"/>
              </w:rPr>
            </w:pPr>
            <w:r w:rsidRPr="00465720">
              <w:rPr>
                <w:b/>
                <w:bCs/>
                <w:noProof/>
                <w:szCs w:val="22"/>
                <w:lang w:val="en-GB"/>
              </w:rPr>
              <w:t>EMAIL:</w:t>
            </w:r>
            <w:r w:rsidRPr="00465720">
              <w:rPr>
                <w:noProof/>
                <w:szCs w:val="22"/>
                <w:lang w:val="en-GB"/>
              </w:rPr>
              <w:t>{{email_id}}</w:t>
            </w:r>
          </w:p>
          <w:p w14:paraId="4A826108" w14:textId="77777777" w:rsidR="00AD6FA4" w:rsidRPr="00465720" w:rsidRDefault="00AD6FA4" w:rsidP="00DF1CB4">
            <w:pPr>
              <w:rPr>
                <w:noProof/>
                <w:color w:val="000000" w:themeColor="text1"/>
                <w:lang w:val="en-GB"/>
              </w:rPr>
            </w:pPr>
          </w:p>
        </w:tc>
      </w:tr>
    </w:tbl>
    <w:p w14:paraId="250FC12F" w14:textId="77777777" w:rsidR="00AB03FA" w:rsidRPr="00557FDB" w:rsidRDefault="00AB03FA" w:rsidP="00DF1CB4">
      <w:pPr>
        <w:rPr>
          <w:noProof/>
          <w:lang w:val="en-GB"/>
        </w:rPr>
      </w:pPr>
    </w:p>
    <w:sectPr w:rsidR="00AB03FA" w:rsidRPr="00557FDB" w:rsidSect="005B5932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CEB8" w14:textId="77777777" w:rsidR="004B3AF9" w:rsidRDefault="004B3AF9" w:rsidP="00DF1CB4">
      <w:r>
        <w:separator/>
      </w:r>
    </w:p>
  </w:endnote>
  <w:endnote w:type="continuationSeparator" w:id="0">
    <w:p w14:paraId="0AF31BE6" w14:textId="77777777" w:rsidR="004B3AF9" w:rsidRDefault="004B3AF9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718C" w14:textId="77777777" w:rsidR="004B3AF9" w:rsidRDefault="004B3AF9" w:rsidP="00DF1CB4">
      <w:r>
        <w:separator/>
      </w:r>
    </w:p>
  </w:footnote>
  <w:footnote w:type="continuationSeparator" w:id="0">
    <w:p w14:paraId="2FBBAA3C" w14:textId="77777777" w:rsidR="004B3AF9" w:rsidRDefault="004B3AF9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41BA3"/>
    <w:multiLevelType w:val="hybridMultilevel"/>
    <w:tmpl w:val="07B29A78"/>
    <w:lvl w:ilvl="0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56E60744"/>
    <w:multiLevelType w:val="hybridMultilevel"/>
    <w:tmpl w:val="C1822944"/>
    <w:lvl w:ilvl="0" w:tplc="135044CC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3" w15:restartNumberingAfterBreak="0">
    <w:nsid w:val="649F6DE8"/>
    <w:multiLevelType w:val="hybridMultilevel"/>
    <w:tmpl w:val="3C3E71A0"/>
    <w:lvl w:ilvl="0" w:tplc="135044CC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sLA0NjSxNDA3NzFV0lEKTi0uzszPAykwqQUAlz0wtiwAAAA="/>
  </w:docVars>
  <w:rsids>
    <w:rsidRoot w:val="00974A5E"/>
    <w:rsid w:val="00122370"/>
    <w:rsid w:val="002B73E2"/>
    <w:rsid w:val="002D3AB8"/>
    <w:rsid w:val="003D5AF4"/>
    <w:rsid w:val="00413477"/>
    <w:rsid w:val="00465720"/>
    <w:rsid w:val="004A586E"/>
    <w:rsid w:val="004B3AF9"/>
    <w:rsid w:val="00557FDB"/>
    <w:rsid w:val="00560EA0"/>
    <w:rsid w:val="005B5932"/>
    <w:rsid w:val="005D1378"/>
    <w:rsid w:val="005E09DE"/>
    <w:rsid w:val="005F5561"/>
    <w:rsid w:val="00680892"/>
    <w:rsid w:val="006C60E6"/>
    <w:rsid w:val="006F0F8B"/>
    <w:rsid w:val="007B2FB5"/>
    <w:rsid w:val="0083689C"/>
    <w:rsid w:val="00892D61"/>
    <w:rsid w:val="00974A5E"/>
    <w:rsid w:val="009835F5"/>
    <w:rsid w:val="00A520FA"/>
    <w:rsid w:val="00AB03FA"/>
    <w:rsid w:val="00AD0DDD"/>
    <w:rsid w:val="00AD6FA4"/>
    <w:rsid w:val="00B53C1B"/>
    <w:rsid w:val="00D06709"/>
    <w:rsid w:val="00D74C88"/>
    <w:rsid w:val="00DF1CB4"/>
    <w:rsid w:val="00E14266"/>
    <w:rsid w:val="00E4068B"/>
    <w:rsid w:val="00E82C33"/>
    <w:rsid w:val="00EB4712"/>
    <w:rsid w:val="00EE33AC"/>
    <w:rsid w:val="00F27433"/>
    <w:rsid w:val="00F32D17"/>
    <w:rsid w:val="00FA4708"/>
    <w:rsid w:val="00FA4DB0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283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th\Documents\programming%20codes\SwiftCv\doc_templates\cv_templat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096A6F95914248B87808D0A1DE4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84F8C-5A87-4FFD-B9DE-5A3DDBAFCA09}"/>
      </w:docPartPr>
      <w:docPartBody>
        <w:p w:rsidR="00810868" w:rsidRDefault="00F601CE">
          <w:pPr>
            <w:pStyle w:val="77096A6F95914248B87808D0A1DE40F3"/>
          </w:pPr>
          <w:r w:rsidRPr="005F5561">
            <w:rPr>
              <w:lang w:val="en-GB" w:bidi="en-GB"/>
            </w:rPr>
            <w:t>Objective</w:t>
          </w:r>
        </w:p>
      </w:docPartBody>
    </w:docPart>
    <w:docPart>
      <w:docPartPr>
        <w:name w:val="D87153BF69D648F5944EB8147676F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D2BF-7FDB-43E8-A08F-B470772DA9A0}"/>
      </w:docPartPr>
      <w:docPartBody>
        <w:p w:rsidR="00810868" w:rsidRDefault="00F601CE">
          <w:pPr>
            <w:pStyle w:val="D87153BF69D648F5944EB8147676F354"/>
          </w:pPr>
          <w:r w:rsidRPr="00AD0DDD">
            <w:rPr>
              <w:lang w:val="en-GB" w:bidi="en-GB"/>
            </w:rPr>
            <w:t>Education</w:t>
          </w:r>
        </w:p>
      </w:docPartBody>
    </w:docPart>
    <w:docPart>
      <w:docPartPr>
        <w:name w:val="B4D8584B673A498E9126B603CFAA9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AB191-0AC0-469B-9AB1-37F7F56EF7E8}"/>
      </w:docPartPr>
      <w:docPartBody>
        <w:p w:rsidR="00810868" w:rsidRDefault="00F601CE">
          <w:pPr>
            <w:pStyle w:val="B4D8584B673A498E9126B603CFAA9FF4"/>
          </w:pPr>
          <w:r w:rsidRPr="00560EA0">
            <w:rPr>
              <w:lang w:val="en-GB"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CE"/>
    <w:rsid w:val="00282277"/>
    <w:rsid w:val="00705270"/>
    <w:rsid w:val="00810868"/>
    <w:rsid w:val="00813427"/>
    <w:rsid w:val="00A86552"/>
    <w:rsid w:val="00F6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096A6F95914248B87808D0A1DE40F3">
    <w:name w:val="77096A6F95914248B87808D0A1DE40F3"/>
  </w:style>
  <w:style w:type="paragraph" w:customStyle="1" w:styleId="D87153BF69D648F5944EB8147676F354">
    <w:name w:val="D87153BF69D648F5944EB8147676F354"/>
  </w:style>
  <w:style w:type="paragraph" w:customStyle="1" w:styleId="B4D8584B673A498E9126B603CFAA9FF4">
    <w:name w:val="B4D8584B673A498E9126B603CFAA9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cv_template2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2021-12-04T08:28:00Z</dcterms:created>
  <dcterms:modified xsi:type="dcterms:W3CDTF">2021-12-04T11:28:00Z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